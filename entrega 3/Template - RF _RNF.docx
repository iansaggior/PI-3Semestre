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BE05" w14:textId="77777777" w:rsidR="00A92C0D" w:rsidRPr="005F3300" w:rsidRDefault="00A92C0D">
      <w:pPr>
        <w:pStyle w:val="Ttulo"/>
        <w:jc w:val="right"/>
        <w:rPr>
          <w:lang w:val="pt-BR"/>
        </w:rPr>
      </w:pPr>
      <w:r>
        <w:fldChar w:fldCharType="begin"/>
      </w:r>
      <w:r w:rsidRPr="005F3300">
        <w:rPr>
          <w:lang w:val="pt-BR"/>
        </w:rPr>
        <w:instrText xml:space="preserve"> SUBJECT  \* MERGEFORMAT </w:instrText>
      </w:r>
      <w:r>
        <w:fldChar w:fldCharType="separate"/>
      </w:r>
      <w:r w:rsidR="005F3300" w:rsidRPr="005F3300">
        <w:rPr>
          <w:lang w:val="pt-BR"/>
        </w:rPr>
        <w:t>&lt;Nome do Projeto&gt;</w:t>
      </w:r>
      <w:r>
        <w:fldChar w:fldCharType="end"/>
      </w:r>
    </w:p>
    <w:p w14:paraId="612F905E" w14:textId="77777777" w:rsidR="00A92C0D" w:rsidRPr="005F3300" w:rsidRDefault="00A92C0D">
      <w:pPr>
        <w:pStyle w:val="Ttulo"/>
        <w:jc w:val="right"/>
        <w:rPr>
          <w:lang w:val="pt-BR"/>
        </w:rPr>
      </w:pPr>
      <w:r>
        <w:fldChar w:fldCharType="begin"/>
      </w:r>
      <w:r w:rsidRPr="005F3300">
        <w:rPr>
          <w:lang w:val="pt-BR"/>
        </w:rPr>
        <w:instrText xml:space="preserve"> TITLE  \* MERGEFORMAT </w:instrText>
      </w:r>
      <w:r>
        <w:fldChar w:fldCharType="separate"/>
      </w:r>
      <w:r w:rsidR="005F3300" w:rsidRPr="005F3300">
        <w:rPr>
          <w:lang w:val="pt-BR"/>
        </w:rPr>
        <w:t>Especificação de Requisitos de Software</w:t>
      </w:r>
      <w:r>
        <w:fldChar w:fldCharType="end"/>
      </w:r>
    </w:p>
    <w:p w14:paraId="53538E15" w14:textId="77777777" w:rsidR="00A92C0D" w:rsidRPr="005F3300" w:rsidRDefault="00A92C0D">
      <w:pPr>
        <w:rPr>
          <w:lang w:val="pt-BR"/>
        </w:rPr>
      </w:pPr>
    </w:p>
    <w:p w14:paraId="477EB098" w14:textId="77777777" w:rsidR="00A92C0D" w:rsidRPr="005F3300" w:rsidRDefault="00A92C0D">
      <w:pPr>
        <w:rPr>
          <w:lang w:val="pt-BR"/>
        </w:rPr>
      </w:pPr>
    </w:p>
    <w:p w14:paraId="62497F73" w14:textId="77777777" w:rsidR="00A92C0D" w:rsidRPr="005F3300" w:rsidRDefault="00A92C0D">
      <w:pPr>
        <w:pStyle w:val="Ttulo"/>
        <w:jc w:val="right"/>
        <w:rPr>
          <w:sz w:val="28"/>
          <w:lang w:val="pt-BR"/>
        </w:rPr>
      </w:pPr>
      <w:r w:rsidRPr="005F3300">
        <w:rPr>
          <w:sz w:val="28"/>
          <w:lang w:val="pt-BR"/>
        </w:rPr>
        <w:t>Versão &lt;1.0&gt;</w:t>
      </w:r>
    </w:p>
    <w:p w14:paraId="38AB3C83" w14:textId="77777777" w:rsidR="00A92C0D" w:rsidRPr="005F3300" w:rsidRDefault="00A92C0D">
      <w:pPr>
        <w:pStyle w:val="Ttulo"/>
        <w:rPr>
          <w:sz w:val="28"/>
          <w:lang w:val="pt-BR"/>
        </w:rPr>
      </w:pPr>
    </w:p>
    <w:p w14:paraId="1C3D5059" w14:textId="77777777" w:rsidR="00A92C0D" w:rsidRPr="005F3300" w:rsidRDefault="00A92C0D">
      <w:pPr>
        <w:jc w:val="right"/>
        <w:rPr>
          <w:lang w:val="pt-BR"/>
        </w:rPr>
      </w:pPr>
    </w:p>
    <w:p w14:paraId="737B113A" w14:textId="77777777" w:rsidR="00A92C0D" w:rsidRPr="005F3300" w:rsidRDefault="00A92C0D">
      <w:pPr>
        <w:pStyle w:val="Corpodetexto"/>
        <w:rPr>
          <w:lang w:val="pt-BR"/>
        </w:rPr>
      </w:pPr>
    </w:p>
    <w:p w14:paraId="5350D8E0" w14:textId="77777777" w:rsidR="00A92C0D" w:rsidRPr="005F3300" w:rsidRDefault="00A92C0D">
      <w:pPr>
        <w:pStyle w:val="Corpodetexto"/>
        <w:rPr>
          <w:lang w:val="pt-BR"/>
        </w:rPr>
        <w:sectPr w:rsidR="00A92C0D" w:rsidRPr="005F33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F9CFE7C" w14:textId="77777777" w:rsidR="00A92C0D" w:rsidRDefault="001A7B4D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14:paraId="703FD4DD" w14:textId="77777777">
        <w:tc>
          <w:tcPr>
            <w:tcW w:w="2304" w:type="dxa"/>
          </w:tcPr>
          <w:p w14:paraId="24DBD794" w14:textId="77777777" w:rsidR="00A92C0D" w:rsidRDefault="00A92C0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1A7B4D">
              <w:rPr>
                <w:b/>
              </w:rPr>
              <w:t>a</w:t>
            </w:r>
          </w:p>
        </w:tc>
        <w:tc>
          <w:tcPr>
            <w:tcW w:w="1152" w:type="dxa"/>
          </w:tcPr>
          <w:p w14:paraId="20EA1E43" w14:textId="77777777" w:rsidR="00A92C0D" w:rsidRDefault="001A7B4D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14:paraId="5097AD7B" w14:textId="77777777" w:rsidR="00A92C0D" w:rsidRDefault="001A7B4D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14:paraId="65E729EA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A92C0D">
              <w:rPr>
                <w:b/>
              </w:rPr>
              <w:t>or</w:t>
            </w:r>
          </w:p>
        </w:tc>
      </w:tr>
      <w:tr w:rsidR="00A92C0D" w14:paraId="79A08FD5" w14:textId="77777777">
        <w:tc>
          <w:tcPr>
            <w:tcW w:w="2304" w:type="dxa"/>
          </w:tcPr>
          <w:p w14:paraId="5BD620D6" w14:textId="77777777" w:rsidR="00A92C0D" w:rsidRDefault="00A92C0D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40B6AA01" w14:textId="77777777" w:rsidR="00A92C0D" w:rsidRDefault="00A92C0D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3AA4B04C" w14:textId="77777777" w:rsidR="00A92C0D" w:rsidRDefault="00A92C0D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B0C1578" w14:textId="77777777" w:rsidR="00A92C0D" w:rsidRDefault="00A92C0D">
            <w:pPr>
              <w:pStyle w:val="Tabletext"/>
            </w:pPr>
            <w:r>
              <w:t>&lt;name&gt;</w:t>
            </w:r>
          </w:p>
        </w:tc>
      </w:tr>
      <w:tr w:rsidR="00A92C0D" w14:paraId="5F0C0740" w14:textId="77777777">
        <w:tc>
          <w:tcPr>
            <w:tcW w:w="2304" w:type="dxa"/>
          </w:tcPr>
          <w:p w14:paraId="1FBAC628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5B50B609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42645860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1E9F444D" w14:textId="77777777" w:rsidR="00A92C0D" w:rsidRDefault="00A92C0D">
            <w:pPr>
              <w:pStyle w:val="Tabletext"/>
            </w:pPr>
          </w:p>
        </w:tc>
      </w:tr>
      <w:tr w:rsidR="00A92C0D" w14:paraId="3C22FE3F" w14:textId="77777777">
        <w:tc>
          <w:tcPr>
            <w:tcW w:w="2304" w:type="dxa"/>
          </w:tcPr>
          <w:p w14:paraId="6B7F14D0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054E655B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2B92F5DA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3FEE82F6" w14:textId="77777777" w:rsidR="00A92C0D" w:rsidRDefault="00A92C0D">
            <w:pPr>
              <w:pStyle w:val="Tabletext"/>
            </w:pPr>
          </w:p>
        </w:tc>
      </w:tr>
      <w:tr w:rsidR="00A92C0D" w14:paraId="4F5FA8CB" w14:textId="77777777">
        <w:tc>
          <w:tcPr>
            <w:tcW w:w="2304" w:type="dxa"/>
          </w:tcPr>
          <w:p w14:paraId="2580796D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4CBF0976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57DADCEA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0259F02D" w14:textId="77777777" w:rsidR="00A92C0D" w:rsidRDefault="00A92C0D">
            <w:pPr>
              <w:pStyle w:val="Tabletext"/>
            </w:pPr>
          </w:p>
        </w:tc>
      </w:tr>
    </w:tbl>
    <w:p w14:paraId="23DB414D" w14:textId="77777777" w:rsidR="00A92C0D" w:rsidRDefault="00A92C0D"/>
    <w:p w14:paraId="2D64F161" w14:textId="77777777" w:rsidR="00A92C0D" w:rsidRDefault="00A92C0D">
      <w:pPr>
        <w:pStyle w:val="Ttulo"/>
      </w:pPr>
      <w:r>
        <w:br w:type="page"/>
      </w:r>
      <w:proofErr w:type="spellStart"/>
      <w:r w:rsidR="00FD3C06">
        <w:lastRenderedPageBreak/>
        <w:t>Tabela</w:t>
      </w:r>
      <w:proofErr w:type="spellEnd"/>
      <w:r w:rsidR="00FD3C06">
        <w:t xml:space="preserve"> de </w:t>
      </w:r>
      <w:proofErr w:type="spellStart"/>
      <w:r w:rsidR="00FD3C06">
        <w:t>Conteúdo</w:t>
      </w:r>
      <w:proofErr w:type="spellEnd"/>
    </w:p>
    <w:p w14:paraId="679659CF" w14:textId="5E177A72" w:rsidR="005F3300" w:rsidRDefault="00A92C0D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F3300">
        <w:rPr>
          <w:noProof/>
        </w:rPr>
        <w:t>1.</w:t>
      </w:r>
      <w:r w:rsidR="005F3300">
        <w:rPr>
          <w:rFonts w:ascii="Calibri" w:hAnsi="Calibri"/>
          <w:noProof/>
          <w:sz w:val="22"/>
          <w:szCs w:val="22"/>
          <w:lang w:val="pt-BR" w:eastAsia="pt-BR"/>
        </w:rPr>
        <w:tab/>
      </w:r>
      <w:r w:rsidR="005F3300">
        <w:rPr>
          <w:noProof/>
        </w:rPr>
        <w:t>Requisitos Específicos</w:t>
      </w:r>
      <w:r w:rsidR="005F3300">
        <w:rPr>
          <w:noProof/>
        </w:rPr>
        <w:tab/>
      </w:r>
      <w:r w:rsidR="005F3300">
        <w:rPr>
          <w:noProof/>
        </w:rPr>
        <w:fldChar w:fldCharType="begin"/>
      </w:r>
      <w:r w:rsidR="005F3300">
        <w:rPr>
          <w:noProof/>
        </w:rPr>
        <w:instrText xml:space="preserve"> PAGEREF _Toc115258248 \h </w:instrText>
      </w:r>
      <w:r w:rsidR="005F3300">
        <w:rPr>
          <w:noProof/>
        </w:rPr>
      </w:r>
      <w:r w:rsidR="005F3300">
        <w:rPr>
          <w:noProof/>
        </w:rPr>
        <w:fldChar w:fldCharType="separate"/>
      </w:r>
      <w:r w:rsidR="005F3300">
        <w:rPr>
          <w:noProof/>
        </w:rPr>
        <w:t>4</w:t>
      </w:r>
      <w:r w:rsidR="005F3300">
        <w:rPr>
          <w:noProof/>
        </w:rPr>
        <w:fldChar w:fldCharType="end"/>
      </w:r>
    </w:p>
    <w:p w14:paraId="0E0046D9" w14:textId="186C425F" w:rsidR="005F3300" w:rsidRDefault="005F3300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AAB4D8" w14:textId="6F1096BF" w:rsidR="005F3300" w:rsidRDefault="005F3300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1.1.1</w:t>
      </w:r>
      <w:r>
        <w:rPr>
          <w:rFonts w:ascii="Calibri" w:hAnsi="Calibri"/>
          <w:noProof/>
          <w:sz w:val="22"/>
          <w:szCs w:val="22"/>
          <w:lang w:val="pt-BR" w:eastAsia="pt-BR"/>
        </w:rPr>
        <w:tab/>
      </w:r>
      <w:r>
        <w:rPr>
          <w:noProof/>
        </w:rPr>
        <w:t>&lt;Requisito functional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89D49" w14:textId="29BF3C38" w:rsidR="005F3300" w:rsidRDefault="005F3300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1.1.2</w:t>
      </w:r>
      <w:r>
        <w:rPr>
          <w:rFonts w:ascii="Calibri" w:hAnsi="Calibri"/>
          <w:noProof/>
          <w:sz w:val="22"/>
          <w:szCs w:val="22"/>
          <w:lang w:val="pt-BR" w:eastAsia="pt-BR"/>
        </w:rPr>
        <w:tab/>
      </w:r>
      <w:r>
        <w:rPr>
          <w:noProof/>
        </w:rPr>
        <w:t>&lt;Requisito functional dois&gt;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E6B2B0" w14:textId="2493FF49" w:rsidR="005F3300" w:rsidRDefault="005F3300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1FA7C" w14:textId="58E2BEEF" w:rsidR="005F3300" w:rsidRDefault="005F3300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r w:rsidRPr="008E0D4E">
        <w:rPr>
          <w:noProof/>
          <w:lang w:val="pt-BR"/>
        </w:rPr>
        <w:t>1.2.1</w:t>
      </w:r>
      <w:r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8E0D4E">
        <w:rPr>
          <w:noProof/>
          <w:lang w:val="pt-BR"/>
        </w:rPr>
        <w:t>&lt;Requisito de Não Funcionais Um&gt;</w:t>
      </w:r>
      <w:r w:rsidRPr="005F3300">
        <w:rPr>
          <w:noProof/>
          <w:lang w:val="pt-BR"/>
        </w:rPr>
        <w:tab/>
      </w:r>
      <w:r>
        <w:rPr>
          <w:noProof/>
        </w:rPr>
        <w:fldChar w:fldCharType="begin"/>
      </w:r>
      <w:r w:rsidRPr="005F3300">
        <w:rPr>
          <w:noProof/>
          <w:lang w:val="pt-BR"/>
        </w:rPr>
        <w:instrText xml:space="preserve"> PAGEREF _Toc115258253 \h </w:instrText>
      </w:r>
      <w:r>
        <w:rPr>
          <w:noProof/>
        </w:rPr>
      </w:r>
      <w:r>
        <w:rPr>
          <w:noProof/>
        </w:rPr>
        <w:fldChar w:fldCharType="separate"/>
      </w:r>
      <w:r w:rsidRPr="005F330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ED313C7" w14:textId="2A629B8A" w:rsidR="005F3300" w:rsidRDefault="005F3300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r w:rsidRPr="008E0D4E">
        <w:rPr>
          <w:noProof/>
          <w:lang w:val="pt-BR"/>
        </w:rPr>
        <w:t>1.2.2</w:t>
      </w:r>
      <w:r>
        <w:rPr>
          <w:rFonts w:ascii="Calibri" w:hAnsi="Calibri"/>
          <w:noProof/>
          <w:sz w:val="22"/>
          <w:szCs w:val="22"/>
          <w:lang w:val="pt-BR" w:eastAsia="pt-BR"/>
        </w:rPr>
        <w:tab/>
      </w:r>
      <w:r w:rsidRPr="008E0D4E">
        <w:rPr>
          <w:noProof/>
          <w:lang w:val="pt-BR"/>
        </w:rPr>
        <w:t>&lt;Requisito de Não Funcionais dois&gt;</w:t>
      </w:r>
      <w:r w:rsidRPr="005F3300">
        <w:rPr>
          <w:noProof/>
          <w:lang w:val="pt-BR"/>
        </w:rPr>
        <w:tab/>
      </w:r>
      <w:r>
        <w:rPr>
          <w:noProof/>
        </w:rPr>
        <w:fldChar w:fldCharType="begin"/>
      </w:r>
      <w:r w:rsidRPr="005F3300">
        <w:rPr>
          <w:noProof/>
          <w:lang w:val="pt-BR"/>
        </w:rPr>
        <w:instrText xml:space="preserve"> PAGEREF _Toc115258254 \h </w:instrText>
      </w:r>
      <w:r>
        <w:rPr>
          <w:noProof/>
        </w:rPr>
      </w:r>
      <w:r>
        <w:rPr>
          <w:noProof/>
        </w:rPr>
        <w:fldChar w:fldCharType="separate"/>
      </w:r>
      <w:r w:rsidRPr="005F330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8EF5357" w14:textId="62AAA3FD" w:rsidR="00A92C0D" w:rsidRPr="005F3300" w:rsidRDefault="00A92C0D">
      <w:pPr>
        <w:pStyle w:val="Ttulo"/>
        <w:rPr>
          <w:lang w:val="pt-BR"/>
        </w:rPr>
      </w:pPr>
      <w:r>
        <w:fldChar w:fldCharType="end"/>
      </w:r>
      <w:r w:rsidRPr="005F3300">
        <w:rPr>
          <w:lang w:val="pt-BR"/>
        </w:rPr>
        <w:br w:type="page"/>
      </w:r>
      <w:r w:rsidR="00FD3C06" w:rsidRPr="005F3300">
        <w:rPr>
          <w:lang w:val="pt-BR"/>
        </w:rPr>
        <w:lastRenderedPageBreak/>
        <w:t>Especificação de Requisitos de Software</w:t>
      </w:r>
    </w:p>
    <w:p w14:paraId="058E9B17" w14:textId="77777777" w:rsidR="005F3300" w:rsidRPr="005F3300" w:rsidRDefault="005F3300" w:rsidP="005F3300">
      <w:pPr>
        <w:pStyle w:val="Corpodetexto"/>
        <w:rPr>
          <w:lang w:val="pt-BR"/>
        </w:rPr>
      </w:pPr>
    </w:p>
    <w:p w14:paraId="496F4A30" w14:textId="77777777" w:rsidR="00A92C0D" w:rsidRDefault="00A92C0D">
      <w:pPr>
        <w:pStyle w:val="Ttulo1"/>
      </w:pPr>
      <w:bookmarkStart w:id="0" w:name="_Toc115258248"/>
      <w:proofErr w:type="spellStart"/>
      <w:r>
        <w:t>Requisitos</w:t>
      </w:r>
      <w:proofErr w:type="spellEnd"/>
      <w:r>
        <w:t xml:space="preserve"> </w:t>
      </w:r>
      <w:proofErr w:type="spellStart"/>
      <w:r>
        <w:t>Específicos</w:t>
      </w:r>
      <w:bookmarkEnd w:id="0"/>
      <w:proofErr w:type="spellEnd"/>
      <w:r>
        <w:t xml:space="preserve"> </w:t>
      </w:r>
    </w:p>
    <w:p w14:paraId="4D7E0148" w14:textId="77777777" w:rsidR="00FE3DDA" w:rsidRPr="005F3300" w:rsidRDefault="00FE3DDA" w:rsidP="00DE4ECF">
      <w:pPr>
        <w:pStyle w:val="InfoBlue"/>
        <w:rPr>
          <w:lang w:val="pt-BR"/>
        </w:rPr>
      </w:pPr>
      <w:r w:rsidRPr="005F3300">
        <w:rPr>
          <w:lang w:val="pt-BR"/>
        </w:rPr>
        <w:t>[Esta seção da SRS deve conter todos os requisitos de software em um nível de detalhamento suficiente para possibilitar que os designers projetem um sistema que satisfaça esses requisitos e que os testadores verifiquem se o sistema satisfaz esses requisitos.   Quando for utilizada a modelagem de casos de uso, esses requisitos serão capturados nos Casos de Uso e nas especificações suplementares aplicáveis. Se a modelagem de casos de uso não for utilizada, o esquema das especificações suplementares poderá ser inserido diretamente nesta seção, conforme mostrado a seguir.]</w:t>
      </w:r>
    </w:p>
    <w:p w14:paraId="76040BEF" w14:textId="77777777" w:rsidR="00A92C0D" w:rsidRDefault="005B4D25">
      <w:pPr>
        <w:pStyle w:val="Ttulo2"/>
      </w:pPr>
      <w:bookmarkStart w:id="1" w:name="_Toc115258249"/>
      <w:proofErr w:type="spellStart"/>
      <w:r>
        <w:t>Requisitos</w:t>
      </w:r>
      <w:proofErr w:type="spellEnd"/>
      <w:r>
        <w:t xml:space="preserve"> </w:t>
      </w:r>
      <w:proofErr w:type="spellStart"/>
      <w:r w:rsidR="00A92C0D">
        <w:t>Funciona</w:t>
      </w:r>
      <w:r>
        <w:t>is</w:t>
      </w:r>
      <w:bookmarkEnd w:id="1"/>
      <w:proofErr w:type="spellEnd"/>
    </w:p>
    <w:p w14:paraId="144AB56E" w14:textId="77777777" w:rsidR="00DE4ECF" w:rsidRPr="005F3300" w:rsidRDefault="00DE4ECF" w:rsidP="00DE4ECF">
      <w:pPr>
        <w:pStyle w:val="InfoBlue"/>
        <w:rPr>
          <w:lang w:val="pt-BR"/>
        </w:rPr>
      </w:pPr>
      <w:r w:rsidRPr="005F3300">
        <w:rPr>
          <w:lang w:val="pt-BR"/>
        </w:rPr>
        <w:t>[Esta seção descreve os requisitos funcionais do sistema que são expressos no estilo de linguagem natural. Para muitos aplicativos, este poderá ser o volume do Pacote da SRS. É necessário refletir muito para organizar esta seção. Normalmente, esta seção é organizada por recurso, mas outros métodos de organização também poderão ser adequados como, por exemplo, a organização por usuário ou a organização por subsistema. Entre os requisitos funcionais poderão estar incluídos conjuntos de recursos, capacidades e segurança.</w:t>
      </w:r>
    </w:p>
    <w:p w14:paraId="111EFC21" w14:textId="77777777" w:rsidR="00DE4ECF" w:rsidRPr="005F3300" w:rsidRDefault="00DE4ECF" w:rsidP="00DE4ECF">
      <w:pPr>
        <w:pStyle w:val="InfoBlue"/>
        <w:rPr>
          <w:lang w:val="pt-BR"/>
        </w:rPr>
      </w:pPr>
      <w:r w:rsidRPr="005F3300">
        <w:rPr>
          <w:lang w:val="pt-BR"/>
        </w:rPr>
        <w:t>Quando as ferramentas de desenvolvimento de aplicativos, como ferramentas de requisitos, ferramentas de modelagem, entre outras, forem utilizadas para capturar a funcionalidade, esta seção fará referência à disponibilidade desses dados, indicando o local e o nome da ferramenta usada para capturar os dados.]</w:t>
      </w:r>
    </w:p>
    <w:p w14:paraId="6CBB362F" w14:textId="77777777" w:rsidR="00A92C0D" w:rsidRDefault="00A92C0D">
      <w:pPr>
        <w:pStyle w:val="Ttulo3"/>
      </w:pPr>
      <w:bookmarkStart w:id="2" w:name="_Toc115258250"/>
      <w:r>
        <w:t>&lt;</w:t>
      </w:r>
      <w:proofErr w:type="spellStart"/>
      <w:r>
        <w:t>Requisito</w:t>
      </w:r>
      <w:proofErr w:type="spellEnd"/>
      <w:r>
        <w:t xml:space="preserve"> functional um&gt;</w:t>
      </w:r>
      <w:bookmarkEnd w:id="2"/>
    </w:p>
    <w:p w14:paraId="651A8BC1" w14:textId="3F204E7C" w:rsidR="00A92C0D" w:rsidRDefault="00DE4ECF" w:rsidP="00DE4ECF">
      <w:pPr>
        <w:pStyle w:val="InfoBlue"/>
        <w:rPr>
          <w:lang w:val="pt-BR"/>
        </w:rPr>
      </w:pPr>
      <w:r w:rsidRPr="005F3300">
        <w:rPr>
          <w:lang w:val="pt-BR"/>
        </w:rPr>
        <w:t>[A descrição do requisite deve ser feita aqui</w:t>
      </w:r>
      <w:r w:rsidR="00A92C0D" w:rsidRPr="005F3300">
        <w:rPr>
          <w:lang w:val="pt-BR"/>
        </w:rPr>
        <w:t>.]</w:t>
      </w:r>
    </w:p>
    <w:p w14:paraId="398B250A" w14:textId="1BE5693E" w:rsidR="005F3300" w:rsidRDefault="005F3300" w:rsidP="005F3300">
      <w:pPr>
        <w:pStyle w:val="Ttulo3"/>
      </w:pPr>
      <w:bookmarkStart w:id="3" w:name="_Toc115258251"/>
      <w:r>
        <w:t>&lt;</w:t>
      </w:r>
      <w:proofErr w:type="spellStart"/>
      <w:r>
        <w:t>Requisito</w:t>
      </w:r>
      <w:proofErr w:type="spellEnd"/>
      <w:r>
        <w:t xml:space="preserve"> functional </w:t>
      </w:r>
      <w:proofErr w:type="spellStart"/>
      <w:r>
        <w:t>dois</w:t>
      </w:r>
      <w:proofErr w:type="spellEnd"/>
      <w:r>
        <w:t>&gt;</w:t>
      </w:r>
      <w:bookmarkEnd w:id="3"/>
    </w:p>
    <w:p w14:paraId="2A18B0D9" w14:textId="77777777" w:rsidR="005F3300" w:rsidRPr="005F3300" w:rsidRDefault="005F3300" w:rsidP="005F3300">
      <w:pPr>
        <w:pStyle w:val="InfoBlue"/>
        <w:rPr>
          <w:lang w:val="pt-BR"/>
        </w:rPr>
      </w:pPr>
      <w:r w:rsidRPr="005F3300">
        <w:rPr>
          <w:lang w:val="pt-BR"/>
        </w:rPr>
        <w:t>[A descrição do requisite deve ser feita aqui.]</w:t>
      </w:r>
    </w:p>
    <w:p w14:paraId="556FB54D" w14:textId="77777777" w:rsidR="005F3300" w:rsidRPr="005F3300" w:rsidRDefault="005F3300" w:rsidP="005F3300">
      <w:pPr>
        <w:pStyle w:val="Corpodetexto"/>
        <w:rPr>
          <w:lang w:val="pt-BR"/>
        </w:rPr>
      </w:pPr>
    </w:p>
    <w:p w14:paraId="46704D7E" w14:textId="28772DBA" w:rsidR="00A92C0D" w:rsidRDefault="005B4D25" w:rsidP="00A92C0D">
      <w:pPr>
        <w:pStyle w:val="Ttulo2"/>
      </w:pPr>
      <w:bookmarkStart w:id="4" w:name="_Toc115258252"/>
      <w:proofErr w:type="spellStart"/>
      <w:r>
        <w:t>Requisitos</w:t>
      </w:r>
      <w:proofErr w:type="spellEnd"/>
      <w:r>
        <w:t xml:space="preserve"> </w:t>
      </w:r>
      <w:proofErr w:type="spellStart"/>
      <w:r w:rsidR="005F3300">
        <w:t>Não</w:t>
      </w:r>
      <w:proofErr w:type="spellEnd"/>
      <w:r w:rsidR="005F3300">
        <w:t xml:space="preserve"> </w:t>
      </w:r>
      <w:proofErr w:type="spellStart"/>
      <w:r w:rsidR="005F3300">
        <w:t>Funcionais</w:t>
      </w:r>
      <w:bookmarkEnd w:id="4"/>
      <w:proofErr w:type="spellEnd"/>
    </w:p>
    <w:p w14:paraId="5D59C791" w14:textId="77777777" w:rsidR="00DE4ECF" w:rsidRPr="005F3300" w:rsidRDefault="00DE4ECF" w:rsidP="00DE4ECF">
      <w:pPr>
        <w:pStyle w:val="InfoBlue"/>
        <w:rPr>
          <w:lang w:val="pt-BR"/>
        </w:rPr>
      </w:pPr>
      <w:r w:rsidRPr="005F3300">
        <w:rPr>
          <w:lang w:val="pt-BR"/>
        </w:rPr>
        <w:t>[As características de desempenho do sistema devem ser descritas nesta seção. Inclua tempos de resposta específicos. Quando aplicável, faça referência, por nome, aos Casos de Uso relacionados.</w:t>
      </w:r>
    </w:p>
    <w:p w14:paraId="5849FBFD" w14:textId="77777777" w:rsidR="00DE4ECF" w:rsidRPr="005F3300" w:rsidRDefault="00DE4ECF" w:rsidP="00DE4ECF">
      <w:pPr>
        <w:pStyle w:val="InfoBlue"/>
        <w:numPr>
          <w:ilvl w:val="0"/>
          <w:numId w:val="8"/>
        </w:numPr>
        <w:rPr>
          <w:lang w:val="pt-BR"/>
        </w:rPr>
      </w:pPr>
      <w:r w:rsidRPr="005F3300">
        <w:rPr>
          <w:lang w:val="pt-BR"/>
        </w:rPr>
        <w:t>tempo de resposta de uma transação (médio, máximo)</w:t>
      </w:r>
    </w:p>
    <w:p w14:paraId="2954EB7C" w14:textId="77777777" w:rsidR="00DE4ECF" w:rsidRPr="005F3300" w:rsidRDefault="00DE4ECF" w:rsidP="00DE4ECF">
      <w:pPr>
        <w:pStyle w:val="InfoBlue"/>
        <w:numPr>
          <w:ilvl w:val="0"/>
          <w:numId w:val="8"/>
        </w:numPr>
        <w:rPr>
          <w:lang w:val="pt-BR"/>
        </w:rPr>
      </w:pPr>
      <w:r w:rsidRPr="005F3300">
        <w:rPr>
          <w:lang w:val="pt-BR"/>
        </w:rPr>
        <w:t>taxa de transferência como, por exemplo, transações por segundo</w:t>
      </w:r>
    </w:p>
    <w:p w14:paraId="39DAADF8" w14:textId="77777777" w:rsidR="00DE4ECF" w:rsidRPr="005F3300" w:rsidRDefault="00DE4ECF" w:rsidP="00DE4ECF">
      <w:pPr>
        <w:pStyle w:val="InfoBlue"/>
        <w:numPr>
          <w:ilvl w:val="0"/>
          <w:numId w:val="8"/>
        </w:numPr>
        <w:rPr>
          <w:lang w:val="pt-BR"/>
        </w:rPr>
      </w:pPr>
      <w:r w:rsidRPr="005F3300">
        <w:rPr>
          <w:lang w:val="pt-BR"/>
        </w:rPr>
        <w:t>capacidade como, por exemplo, o número de clientes ou de transações que o sistema pode acomodar</w:t>
      </w:r>
    </w:p>
    <w:p w14:paraId="1550C63C" w14:textId="77777777" w:rsidR="00DE4ECF" w:rsidRPr="005F3300" w:rsidRDefault="00DE4ECF" w:rsidP="00DE4ECF">
      <w:pPr>
        <w:pStyle w:val="InfoBlue"/>
        <w:numPr>
          <w:ilvl w:val="0"/>
          <w:numId w:val="8"/>
        </w:numPr>
        <w:rPr>
          <w:lang w:val="pt-BR"/>
        </w:rPr>
      </w:pPr>
      <w:r w:rsidRPr="005F3300">
        <w:rPr>
          <w:lang w:val="pt-BR"/>
        </w:rPr>
        <w:t>modos de degradação (o modo aceitável de operação quando o sistema tiver sido degradado de alguma maneira)</w:t>
      </w:r>
    </w:p>
    <w:p w14:paraId="56D195AE" w14:textId="77777777" w:rsidR="00DE4ECF" w:rsidRPr="005F3300" w:rsidRDefault="00DE4ECF" w:rsidP="00DE4ECF">
      <w:pPr>
        <w:pStyle w:val="InfoBlue"/>
        <w:numPr>
          <w:ilvl w:val="0"/>
          <w:numId w:val="8"/>
        </w:numPr>
        <w:rPr>
          <w:lang w:val="pt-BR"/>
        </w:rPr>
      </w:pPr>
      <w:r w:rsidRPr="005F3300">
        <w:rPr>
          <w:lang w:val="pt-BR"/>
        </w:rPr>
        <w:t xml:space="preserve">a utilização de recursos como, por exemplo, memória, disco, </w:t>
      </w:r>
      <w:proofErr w:type="gramStart"/>
      <w:r w:rsidRPr="005F3300">
        <w:rPr>
          <w:lang w:val="pt-BR"/>
        </w:rPr>
        <w:t>comunicações, etc.</w:t>
      </w:r>
      <w:proofErr w:type="gramEnd"/>
      <w:r w:rsidRPr="005F3300">
        <w:rPr>
          <w:lang w:val="pt-BR"/>
        </w:rPr>
        <w:t>]</w:t>
      </w:r>
    </w:p>
    <w:p w14:paraId="416822A8" w14:textId="045DB265" w:rsidR="00A92C0D" w:rsidRPr="005F3300" w:rsidRDefault="00A92C0D" w:rsidP="00A92C0D">
      <w:pPr>
        <w:pStyle w:val="Ttulo3"/>
        <w:ind w:left="720" w:hanging="720"/>
        <w:rPr>
          <w:lang w:val="pt-BR"/>
        </w:rPr>
      </w:pPr>
      <w:bookmarkStart w:id="5" w:name="_Toc115258253"/>
      <w:r w:rsidRPr="005F3300">
        <w:rPr>
          <w:lang w:val="pt-BR"/>
        </w:rPr>
        <w:t xml:space="preserve">&lt;Requisito de </w:t>
      </w:r>
      <w:r w:rsidR="005F3300" w:rsidRPr="005F3300">
        <w:rPr>
          <w:lang w:val="pt-BR"/>
        </w:rPr>
        <w:t>Não Funcionais</w:t>
      </w:r>
      <w:r w:rsidRPr="005F3300">
        <w:rPr>
          <w:lang w:val="pt-BR"/>
        </w:rPr>
        <w:t xml:space="preserve"> Um&gt;</w:t>
      </w:r>
      <w:bookmarkEnd w:id="5"/>
    </w:p>
    <w:p w14:paraId="530656D4" w14:textId="0870231E" w:rsidR="00A92C0D" w:rsidRDefault="00A92C0D" w:rsidP="00DE4ECF">
      <w:pPr>
        <w:pStyle w:val="InfoBlue"/>
        <w:rPr>
          <w:lang w:val="pt-BR"/>
        </w:rPr>
      </w:pPr>
      <w:r w:rsidRPr="005F3300">
        <w:rPr>
          <w:lang w:val="pt-BR"/>
        </w:rPr>
        <w:t>[</w:t>
      </w:r>
      <w:r w:rsidR="00DE4ECF" w:rsidRPr="005F3300">
        <w:rPr>
          <w:lang w:val="pt-BR"/>
        </w:rPr>
        <w:t>A descrição do requisite deve ser feita aqui</w:t>
      </w:r>
      <w:r w:rsidRPr="005F3300">
        <w:rPr>
          <w:lang w:val="pt-BR"/>
        </w:rPr>
        <w:t>]</w:t>
      </w:r>
    </w:p>
    <w:p w14:paraId="02FC9B33" w14:textId="3A9A53F8" w:rsidR="005F3300" w:rsidRPr="005F3300" w:rsidRDefault="005F3300" w:rsidP="005F3300">
      <w:pPr>
        <w:pStyle w:val="Ttulo3"/>
        <w:ind w:left="720" w:hanging="720"/>
        <w:rPr>
          <w:lang w:val="pt-BR"/>
        </w:rPr>
      </w:pPr>
      <w:bookmarkStart w:id="6" w:name="_Toc115258254"/>
      <w:r w:rsidRPr="005F3300">
        <w:rPr>
          <w:lang w:val="pt-BR"/>
        </w:rPr>
        <w:t xml:space="preserve">&lt;Requisito de Não Funcionais </w:t>
      </w:r>
      <w:r>
        <w:rPr>
          <w:lang w:val="pt-BR"/>
        </w:rPr>
        <w:t>dois</w:t>
      </w:r>
      <w:r w:rsidRPr="005F3300">
        <w:rPr>
          <w:lang w:val="pt-BR"/>
        </w:rPr>
        <w:t>&gt;</w:t>
      </w:r>
      <w:bookmarkEnd w:id="6"/>
    </w:p>
    <w:p w14:paraId="2FDA92B3" w14:textId="77777777" w:rsidR="005F3300" w:rsidRPr="005F3300" w:rsidRDefault="005F3300" w:rsidP="005F3300">
      <w:pPr>
        <w:pStyle w:val="InfoBlue"/>
        <w:rPr>
          <w:lang w:val="pt-BR"/>
        </w:rPr>
      </w:pPr>
      <w:r w:rsidRPr="005F3300">
        <w:rPr>
          <w:lang w:val="pt-BR"/>
        </w:rPr>
        <w:t>[A descrição do requisite deve ser feita aqui]</w:t>
      </w:r>
    </w:p>
    <w:p w14:paraId="50FFDE36" w14:textId="77777777" w:rsidR="005F3300" w:rsidRPr="005F3300" w:rsidRDefault="005F3300" w:rsidP="005F3300">
      <w:pPr>
        <w:pStyle w:val="Corpodetexto"/>
        <w:ind w:left="0"/>
        <w:rPr>
          <w:lang w:val="pt-BR"/>
        </w:rPr>
      </w:pPr>
    </w:p>
    <w:sectPr w:rsidR="005F3300" w:rsidRPr="005F3300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CF23" w14:textId="77777777" w:rsidR="005A75B9" w:rsidRDefault="005A75B9">
      <w:pPr>
        <w:spacing w:line="240" w:lineRule="auto"/>
      </w:pPr>
      <w:r>
        <w:separator/>
      </w:r>
    </w:p>
  </w:endnote>
  <w:endnote w:type="continuationSeparator" w:id="0">
    <w:p w14:paraId="6BD0FF0E" w14:textId="77777777" w:rsidR="005A75B9" w:rsidRDefault="005A7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88B5" w14:textId="77777777"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EC5A2D" w14:textId="77777777"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3ADA" w14:textId="77777777" w:rsidR="00720D05" w:rsidRDefault="00720D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AA47" w14:textId="77777777" w:rsidR="00720D05" w:rsidRDefault="00720D0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14:paraId="3286FD5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3358A4" w14:textId="0B337CE2" w:rsidR="00DE4ECF" w:rsidRDefault="00DE4EC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C3AA2" w14:textId="2A5463CE" w:rsidR="00DE4ECF" w:rsidRDefault="005F3300">
          <w:pPr>
            <w:jc w:val="center"/>
          </w:pPr>
          <w:r>
            <w:t>SENAC,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C23564" w14:textId="375DDEFF" w:rsidR="00DE4ECF" w:rsidRDefault="00DE4ECF">
          <w:pPr>
            <w:jc w:val="right"/>
          </w:pPr>
          <w:proofErr w:type="spellStart"/>
          <w:r>
            <w:t>P</w:t>
          </w:r>
          <w:r w:rsidR="00720D05">
            <w:t>á</w:t>
          </w:r>
          <w:r>
            <w:t>g</w:t>
          </w:r>
          <w:r w:rsidR="005F3300">
            <w:t>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105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FB0EAE8" w14:textId="77777777" w:rsidR="00DE4ECF" w:rsidRDefault="00DE4EC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D117" w14:textId="77777777"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1256" w14:textId="77777777" w:rsidR="005A75B9" w:rsidRDefault="005A75B9">
      <w:pPr>
        <w:spacing w:line="240" w:lineRule="auto"/>
      </w:pPr>
      <w:r>
        <w:separator/>
      </w:r>
    </w:p>
  </w:footnote>
  <w:footnote w:type="continuationSeparator" w:id="0">
    <w:p w14:paraId="7C19865D" w14:textId="77777777" w:rsidR="005A75B9" w:rsidRDefault="005A7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D33C" w14:textId="77777777" w:rsidR="00720D05" w:rsidRDefault="00720D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AA4C" w14:textId="77777777" w:rsidR="00DE4ECF" w:rsidRDefault="00DE4ECF">
    <w:pPr>
      <w:rPr>
        <w:sz w:val="24"/>
      </w:rPr>
    </w:pPr>
  </w:p>
  <w:p w14:paraId="32AD152E" w14:textId="77777777" w:rsidR="00DE4ECF" w:rsidRDefault="00DE4ECF">
    <w:pPr>
      <w:pBdr>
        <w:top w:val="single" w:sz="6" w:space="1" w:color="auto"/>
      </w:pBdr>
      <w:rPr>
        <w:sz w:val="24"/>
      </w:rPr>
    </w:pPr>
  </w:p>
  <w:p w14:paraId="35124B05" w14:textId="017727EC" w:rsidR="00DE4ECF" w:rsidRDefault="005F33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SENAC</w:t>
    </w:r>
  </w:p>
  <w:p w14:paraId="19D4D955" w14:textId="77777777" w:rsidR="00DE4ECF" w:rsidRDefault="00DE4ECF">
    <w:pPr>
      <w:pBdr>
        <w:bottom w:val="single" w:sz="6" w:space="1" w:color="auto"/>
      </w:pBdr>
      <w:jc w:val="right"/>
      <w:rPr>
        <w:sz w:val="24"/>
      </w:rPr>
    </w:pPr>
  </w:p>
  <w:p w14:paraId="15A2558B" w14:textId="77777777" w:rsidR="00DE4ECF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DED6" w14:textId="77777777" w:rsidR="00720D05" w:rsidRDefault="00720D0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14:paraId="4960DA43" w14:textId="77777777">
      <w:tc>
        <w:tcPr>
          <w:tcW w:w="6379" w:type="dxa"/>
        </w:tcPr>
        <w:p w14:paraId="64A7720A" w14:textId="77777777" w:rsidR="00DE4ECF" w:rsidRDefault="00720D05" w:rsidP="00A92C0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F3300">
            <w:t xml:space="preserve">&lt;Nome do </w:t>
          </w:r>
          <w:proofErr w:type="spellStart"/>
          <w:r w:rsidR="005F3300">
            <w:t>Projeto</w:t>
          </w:r>
          <w:proofErr w:type="spellEnd"/>
          <w:r w:rsidR="005F3300">
            <w:t>&gt;</w:t>
          </w:r>
          <w:r>
            <w:fldChar w:fldCharType="end"/>
          </w:r>
        </w:p>
      </w:tc>
      <w:tc>
        <w:tcPr>
          <w:tcW w:w="3179" w:type="dxa"/>
        </w:tcPr>
        <w:p w14:paraId="06CEDF80" w14:textId="77777777" w:rsidR="00DE4ECF" w:rsidRDefault="00DE4ECF" w:rsidP="001A7B4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DE4ECF" w14:paraId="1262377E" w14:textId="77777777">
      <w:tc>
        <w:tcPr>
          <w:tcW w:w="6379" w:type="dxa"/>
        </w:tcPr>
        <w:p w14:paraId="23A20EFD" w14:textId="77777777" w:rsidR="00DE4ECF" w:rsidRPr="005F3300" w:rsidRDefault="00DE4ECF" w:rsidP="00A92C0D">
          <w:pPr>
            <w:rPr>
              <w:lang w:val="pt-BR"/>
            </w:rPr>
          </w:pPr>
          <w:r w:rsidRPr="005F3300">
            <w:rPr>
              <w:lang w:val="pt-BR"/>
            </w:rPr>
            <w:t>Especificação de Requisitos de Software</w:t>
          </w:r>
        </w:p>
      </w:tc>
      <w:tc>
        <w:tcPr>
          <w:tcW w:w="3179" w:type="dxa"/>
        </w:tcPr>
        <w:p w14:paraId="1B25C0CD" w14:textId="77777777" w:rsidR="00DE4ECF" w:rsidRDefault="00DE4ECF">
          <w:r w:rsidRPr="005F3300">
            <w:rPr>
              <w:lang w:val="pt-BR"/>
            </w:rPr>
            <w:t xml:space="preserve">  </w:t>
          </w:r>
          <w:r>
            <w:t>Data: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DE4ECF" w14:paraId="1F0428D5" w14:textId="77777777">
      <w:tc>
        <w:tcPr>
          <w:tcW w:w="9558" w:type="dxa"/>
          <w:gridSpan w:val="2"/>
        </w:tcPr>
        <w:p w14:paraId="5CF78708" w14:textId="77777777" w:rsidR="00DE4ECF" w:rsidRDefault="00DE4ECF">
          <w:r>
            <w:t>&lt;document identifier&gt;</w:t>
          </w:r>
        </w:p>
      </w:tc>
    </w:tr>
  </w:tbl>
  <w:p w14:paraId="7D9F2E92" w14:textId="77777777" w:rsidR="00DE4ECF" w:rsidRDefault="00DE4EC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317D" w14:textId="77777777"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 w15:restartNumberingAfterBreak="0">
    <w:nsid w:val="733D2F64"/>
    <w:multiLevelType w:val="multilevel"/>
    <w:tmpl w:val="86AACA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310793979">
    <w:abstractNumId w:val="0"/>
  </w:num>
  <w:num w:numId="2" w16cid:durableId="649791742">
    <w:abstractNumId w:val="4"/>
  </w:num>
  <w:num w:numId="3" w16cid:durableId="540361616">
    <w:abstractNumId w:val="8"/>
  </w:num>
  <w:num w:numId="4" w16cid:durableId="820315987">
    <w:abstractNumId w:val="3"/>
  </w:num>
  <w:num w:numId="5" w16cid:durableId="798843846">
    <w:abstractNumId w:val="6"/>
  </w:num>
  <w:num w:numId="6" w16cid:durableId="1868525414">
    <w:abstractNumId w:val="5"/>
  </w:num>
  <w:num w:numId="7" w16cid:durableId="1668439129">
    <w:abstractNumId w:val="2"/>
  </w:num>
  <w:num w:numId="8" w16cid:durableId="198587729">
    <w:abstractNumId w:val="1"/>
  </w:num>
  <w:num w:numId="9" w16cid:durableId="141223926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300"/>
    <w:rsid w:val="001A7B4D"/>
    <w:rsid w:val="002417E7"/>
    <w:rsid w:val="002F668C"/>
    <w:rsid w:val="00401052"/>
    <w:rsid w:val="005A75B9"/>
    <w:rsid w:val="005B4D25"/>
    <w:rsid w:val="005F3300"/>
    <w:rsid w:val="006918F1"/>
    <w:rsid w:val="00720D05"/>
    <w:rsid w:val="008B5B74"/>
    <w:rsid w:val="008E5B92"/>
    <w:rsid w:val="008E70AA"/>
    <w:rsid w:val="00A92C0D"/>
    <w:rsid w:val="00B1046D"/>
    <w:rsid w:val="00B362C7"/>
    <w:rsid w:val="00DE4ECF"/>
    <w:rsid w:val="00FD3C06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B89CCE"/>
  <w14:defaultImageDpi w14:val="300"/>
  <w15:chartTrackingRefBased/>
  <w15:docId w15:val="{59151F82-7122-4353-9DCC-12F510B5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E4ECF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82\Downloads\Software%20Requirements%20Specification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(1)</Template>
  <TotalTime>6</TotalTime>
  <Pages>4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/>
  <Company>ICMC-USP</Company>
  <LinksUpToDate>false</LinksUpToDate>
  <CharactersWithSpaces>3144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Ricardo Luiz Da Silva Passos</dc:creator>
  <cp:keywords/>
  <dc:description/>
  <cp:lastModifiedBy>RICARDO LUIZ DA SILVA PASSOS</cp:lastModifiedBy>
  <cp:revision>3</cp:revision>
  <cp:lastPrinted>1900-01-01T03:00:00Z</cp:lastPrinted>
  <dcterms:created xsi:type="dcterms:W3CDTF">2022-09-28T14:47:00Z</dcterms:created>
  <dcterms:modified xsi:type="dcterms:W3CDTF">2023-03-22T22:19:00Z</dcterms:modified>
  <cp:category/>
</cp:coreProperties>
</file>